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8148955</wp:posOffset>
                </wp:positionV>
                <wp:extent cx="2451100" cy="1562100"/>
                <wp:effectExtent l="0" t="0" r="254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1905" y="8441055"/>
                          <a:ext cx="24511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15pt;margin-top:641.65pt;height:123pt;width:193pt;z-index:251661312;mso-width-relative:page;mso-height-relative:page;" fillcolor="#FFFFFF [3201]" filled="t" stroked="f" coordsize="21600,21600" o:gfxdata="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iDmx1wAAAA4BAAAPAAAAAAAAAAEAIAAAACIAAABk&#10;cnMvZG93bnJldi54bWxQSwECFAAUAAAACACHTuJAIS5Xn0ACAABO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2101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4592955</wp:posOffset>
                </wp:positionV>
                <wp:extent cx="1675765" cy="914400"/>
                <wp:effectExtent l="0" t="0" r="63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0205" y="5748655"/>
                          <a:ext cx="167576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  <w:t>习俗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15pt;margin-top:361.65pt;height:72pt;width:131.95pt;z-index:251660288;mso-width-relative:page;mso-height-relative:page;" fillcolor="#FFFFFF [3201]" filled="t" stroked="f" coordsize="21600,21600" o:gfxdata="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bfrL9cAAAALAQAADwAAAAAAAAABACAAAAAiAAAA&#10;ZHJzL2Rvd25yZXYueG1sUEsBAhQAFAAAAAgAh07iQKO3uL5BAgAATQ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84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  <w:t>习俗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2548255</wp:posOffset>
                </wp:positionV>
                <wp:extent cx="3098800" cy="2108200"/>
                <wp:effectExtent l="0" t="0" r="10160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8505" y="3437255"/>
                          <a:ext cx="3098800" cy="210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FFFFFF"/>
                                <w:sz w:val="200"/>
                                <w:szCs w:val="20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00"/>
                                <w:szCs w:val="20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过年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200.65pt;height:166pt;width:244pt;z-index:251659264;mso-width-relative:page;mso-height-relative:page;" fillcolor="#FFFFFF [3201]" filled="t" stroked="f" coordsize="21600,21600" o:gfxdata="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AJUgtUAAAALAQAADwAAAAAAAAABACAAAAAiAAAAZHJz&#10;L2Rvd25yZXYueG1sUEsBAhQAFAAAAAgAh07iQOGjwl1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color w:val="FFFFFF"/>
                          <w:sz w:val="200"/>
                          <w:szCs w:val="20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FFFF"/>
                          <w:sz w:val="200"/>
                          <w:szCs w:val="20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过年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1595755</wp:posOffset>
                </wp:positionV>
                <wp:extent cx="1918335" cy="965200"/>
                <wp:effectExtent l="0" t="0" r="190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2105" y="1710055"/>
                          <a:ext cx="1918335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  <w:t>家乡的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15pt;margin-top:125.65pt;height:76pt;width:151.05pt;z-index:251658240;mso-width-relative:page;mso-height-relative:page;" fillcolor="#FFFFFF [3201]" filled="t" stroked="f" coordsize="21600,21600" o:gfxdata="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6Km5i1gAAAAoBAAAPAAAAAAAAAAEAIAAAACIAAABkcnMv&#10;ZG93bnJldi54bWxQSwECFAAUAAAACACHTuJA44gJ/T4CAABN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84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  <w:t>家乡的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4926965</wp:posOffset>
                </wp:positionH>
                <wp:positionV relativeFrom="paragraph">
                  <wp:posOffset>8417560</wp:posOffset>
                </wp:positionV>
                <wp:extent cx="1280160" cy="5943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3305" y="9644380"/>
                          <a:ext cx="12801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陈景泰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.95pt;margin-top:662.8pt;height:46.8pt;width:100.8pt;z-index:251662336;mso-width-relative:page;mso-height-relative:page;" fillcolor="#FFFFFF [3201]" filled="t" stroked="f" coordsize="21600,21600" o:gfxdata="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r1xU61wAAAA0BAAAPAAAAAAAAAAEAIAAAACIAAABkcnMv&#10;ZG93bnJldi54bWxQSwECFAAUAAAACACHTuJALrybkj0CAABNBAAADgAAAAAAAAABACAAAAAm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陈景泰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br w:type="page"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(因为某些原因,我无法获取相机(原因很显然))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(因为某些原因,我的习俗记录和其他人的可能不同,请谅解)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又是一个新年，先祝你新年快乐吧^_^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在大年三十早上，我们到了老家。这次，我打算跟着时间轴，慢慢浏览家乡的春节习俗。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到了老家，没休息一会，大家就开始了大扫除。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603B1E"/>
    <w:rsid w:val="45090002"/>
    <w:rsid w:val="67A6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泰哥</cp:lastModifiedBy>
  <dcterms:modified xsi:type="dcterms:W3CDTF">2019-02-06T15:41:43Z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